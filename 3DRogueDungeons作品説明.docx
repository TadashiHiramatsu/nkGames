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1C2" w:rsidRDefault="006803E1" w:rsidP="009B31D0">
      <w:pPr>
        <w:pStyle w:val="a4"/>
      </w:pPr>
      <w:r>
        <w:rPr>
          <w:rFonts w:hint="eastAsia"/>
        </w:rPr>
        <w:t>１</w:t>
      </w:r>
      <w:r w:rsidR="009B31D0">
        <w:rPr>
          <w:rFonts w:hint="eastAsia"/>
        </w:rPr>
        <w:t>作目</w:t>
      </w:r>
    </w:p>
    <w:p w:rsidR="009B31D0" w:rsidRDefault="002650B5" w:rsidP="009B31D0">
      <w:pPr>
        <w:pStyle w:val="a4"/>
      </w:pPr>
      <w:r w:rsidRPr="002650B5">
        <w:rPr>
          <w:rFonts w:hint="eastAsia"/>
        </w:rPr>
        <w:t>3DRogueDungeons</w:t>
      </w:r>
      <w:r w:rsidRPr="002650B5">
        <w:rPr>
          <w:rFonts w:hint="eastAsia"/>
        </w:rPr>
        <w:t>作品説明</w:t>
      </w:r>
    </w:p>
    <w:p w:rsidR="009B31D0" w:rsidRDefault="009B31D0" w:rsidP="009B31D0">
      <w:pPr>
        <w:pStyle w:val="2"/>
      </w:pPr>
      <w:r>
        <w:rPr>
          <w:rFonts w:hint="eastAsia"/>
        </w:rPr>
        <w:t>作品概要</w:t>
      </w:r>
    </w:p>
    <w:p w:rsidR="00277583" w:rsidRDefault="00277583" w:rsidP="00277583">
      <w:pPr>
        <w:pStyle w:val="a"/>
      </w:pPr>
      <w:r>
        <w:rPr>
          <w:rFonts w:hint="eastAsia"/>
        </w:rPr>
        <w:t>ローグライク系ゲーム。</w:t>
      </w:r>
    </w:p>
    <w:p w:rsidR="00277583" w:rsidRDefault="00277583" w:rsidP="00277583">
      <w:pPr>
        <w:pStyle w:val="a"/>
        <w:rPr>
          <w:rFonts w:hint="eastAsia"/>
        </w:rPr>
      </w:pPr>
      <w:r>
        <w:rPr>
          <w:rFonts w:hint="eastAsia"/>
        </w:rPr>
        <w:t>敵を倒しつつ最下層を目指すゲーム。</w:t>
      </w:r>
    </w:p>
    <w:p w:rsidR="009B31D0" w:rsidRDefault="009B31D0" w:rsidP="009B31D0">
      <w:pPr>
        <w:pStyle w:val="2"/>
      </w:pPr>
      <w:r>
        <w:rPr>
          <w:rFonts w:hint="eastAsia"/>
        </w:rPr>
        <w:t>開発期間</w:t>
      </w:r>
    </w:p>
    <w:p w:rsidR="009B31D0" w:rsidRDefault="00277583" w:rsidP="00D8299F">
      <w:pPr>
        <w:pStyle w:val="a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月から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</w:p>
    <w:p w:rsidR="009B31D0" w:rsidRDefault="009B31D0" w:rsidP="009B31D0">
      <w:pPr>
        <w:pStyle w:val="2"/>
      </w:pPr>
      <w:r>
        <w:rPr>
          <w:rFonts w:hint="eastAsia"/>
        </w:rPr>
        <w:t>開発ツール</w:t>
      </w:r>
    </w:p>
    <w:p w:rsidR="00277583" w:rsidRDefault="00277583" w:rsidP="00277583">
      <w:pPr>
        <w:pStyle w:val="a"/>
      </w:pPr>
      <w:r>
        <w:rPr>
          <w:rFonts w:hint="eastAsia"/>
        </w:rPr>
        <w:t>VisualStudio2013</w:t>
      </w:r>
    </w:p>
    <w:p w:rsidR="009B31D0" w:rsidRDefault="00277583" w:rsidP="00277583">
      <w:pPr>
        <w:pStyle w:val="a"/>
        <w:rPr>
          <w:rFonts w:hint="eastAsia"/>
        </w:rPr>
      </w:pPr>
      <w:r>
        <w:rPr>
          <w:rFonts w:hint="eastAsia"/>
        </w:rPr>
        <w:t>DirectX9</w:t>
      </w:r>
    </w:p>
    <w:p w:rsidR="009B31D0" w:rsidRDefault="009B31D0" w:rsidP="009B31D0">
      <w:pPr>
        <w:pStyle w:val="2"/>
      </w:pPr>
      <w:r w:rsidRPr="001F55DA">
        <w:rPr>
          <w:rFonts w:hint="eastAsia"/>
        </w:rPr>
        <w:t>開発人数、役割</w:t>
      </w:r>
    </w:p>
    <w:p w:rsidR="009B31D0" w:rsidRDefault="006D6BB4" w:rsidP="00D8299F">
      <w:pPr>
        <w:pStyle w:val="a"/>
      </w:pPr>
      <w:r>
        <w:rPr>
          <w:rFonts w:hint="eastAsia"/>
        </w:rPr>
        <w:t>開発人数</w:t>
      </w:r>
      <w:r>
        <w:rPr>
          <w:rFonts w:hint="eastAsia"/>
        </w:rPr>
        <w:t>1</w:t>
      </w:r>
      <w:r>
        <w:rPr>
          <w:rFonts w:hint="eastAsia"/>
        </w:rPr>
        <w:t>人。</w:t>
      </w:r>
    </w:p>
    <w:p w:rsidR="006D6BB4" w:rsidRPr="009B31D0" w:rsidRDefault="006D6BB4" w:rsidP="00D8299F">
      <w:pPr>
        <w:pStyle w:val="a"/>
      </w:pPr>
      <w:r>
        <w:rPr>
          <w:rFonts w:hint="eastAsia"/>
        </w:rPr>
        <w:t>全体。</w:t>
      </w:r>
    </w:p>
    <w:p w:rsidR="009B31D0" w:rsidRDefault="009B31D0" w:rsidP="009B31D0">
      <w:pPr>
        <w:pStyle w:val="2"/>
        <w:spacing w:before="240" w:after="0"/>
        <w:ind w:left="475" w:hangingChars="198" w:hanging="475"/>
        <w:rPr>
          <w:rFonts w:ascii="Meiryo UI" w:eastAsia="Meiryo UI" w:hAnsi="Meiryo UI" w:cs="Meiryo UI"/>
          <w:lang w:val="ja-JP"/>
        </w:rPr>
      </w:pPr>
      <w:r>
        <w:rPr>
          <w:rFonts w:ascii="Meiryo UI" w:eastAsia="Meiryo UI" w:hAnsi="Meiryo UI" w:cs="Meiryo UI" w:hint="eastAsia"/>
          <w:lang w:val="ja-JP"/>
        </w:rPr>
        <w:t>今作で</w:t>
      </w:r>
      <w:r w:rsidRPr="001F55DA">
        <w:rPr>
          <w:rFonts w:ascii="Meiryo UI" w:eastAsia="Meiryo UI" w:hAnsi="Meiryo UI" w:cs="Meiryo UI" w:hint="eastAsia"/>
          <w:lang w:val="ja-JP"/>
        </w:rPr>
        <w:t>チャレンジ</w:t>
      </w:r>
      <w:r>
        <w:rPr>
          <w:rFonts w:ascii="Meiryo UI" w:eastAsia="Meiryo UI" w:hAnsi="Meiryo UI" w:cs="Meiryo UI" w:hint="eastAsia"/>
          <w:lang w:val="ja-JP"/>
        </w:rPr>
        <w:t>した点</w:t>
      </w:r>
    </w:p>
    <w:p w:rsidR="009B31D0" w:rsidRDefault="006D6BB4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DirectX9</w:t>
      </w:r>
      <w:r>
        <w:rPr>
          <w:rFonts w:hint="eastAsia"/>
          <w:lang w:val="ja-JP"/>
        </w:rPr>
        <w:t>の固定機能パイプラインを使用して作成。</w:t>
      </w:r>
    </w:p>
    <w:p w:rsidR="006D6BB4" w:rsidRPr="009B31D0" w:rsidRDefault="006D6BB4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自動ダンジョン生成アルゴリズムを使用してダンジョンを生成。</w:t>
      </w:r>
    </w:p>
    <w:p w:rsidR="009B31D0" w:rsidRDefault="009B31D0" w:rsidP="009B31D0">
      <w:pPr>
        <w:pStyle w:val="2"/>
        <w:spacing w:before="240" w:after="0"/>
        <w:ind w:left="475" w:hangingChars="198" w:hanging="475"/>
        <w:rPr>
          <w:rFonts w:ascii="Meiryo UI" w:eastAsia="Meiryo UI" w:hAnsi="Meiryo UI" w:cs="Meiryo UI"/>
          <w:lang w:val="ja-JP"/>
        </w:rPr>
      </w:pPr>
      <w:r w:rsidRPr="001F55DA">
        <w:rPr>
          <w:rFonts w:ascii="Meiryo UI" w:eastAsia="Meiryo UI" w:hAnsi="Meiryo UI" w:cs="Meiryo UI" w:hint="eastAsia"/>
          <w:lang w:val="ja-JP"/>
        </w:rPr>
        <w:t>次回作で改善したい点</w:t>
      </w:r>
    </w:p>
    <w:p w:rsidR="009B31D0" w:rsidRDefault="006D6BB4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アニメーションのつけ方がわからなかったので次回作でつける。</w:t>
      </w:r>
    </w:p>
    <w:p w:rsidR="006D6BB4" w:rsidRPr="009B31D0" w:rsidRDefault="006D6BB4" w:rsidP="00D8299F">
      <w:pPr>
        <w:pStyle w:val="a"/>
        <w:rPr>
          <w:lang w:val="ja-JP"/>
        </w:rPr>
      </w:pPr>
      <w:r>
        <w:rPr>
          <w:rFonts w:hint="eastAsia"/>
          <w:lang w:val="ja-JP"/>
        </w:rPr>
        <w:t>クラスを継承しすぎていたので移譲にする。</w:t>
      </w:r>
      <w:bookmarkStart w:id="0" w:name="_GoBack"/>
      <w:bookmarkEnd w:id="0"/>
    </w:p>
    <w:sectPr w:rsidR="006D6BB4" w:rsidRPr="009B31D0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839" w:rsidRDefault="00711839">
      <w:pPr>
        <w:spacing w:after="0" w:line="240" w:lineRule="auto"/>
      </w:pPr>
      <w:r>
        <w:separator/>
      </w:r>
    </w:p>
  </w:endnote>
  <w:endnote w:type="continuationSeparator" w:id="0">
    <w:p w:rsidR="00711839" w:rsidRDefault="0071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839" w:rsidRDefault="00711839">
      <w:pPr>
        <w:spacing w:after="0" w:line="240" w:lineRule="auto"/>
      </w:pPr>
      <w:r>
        <w:separator/>
      </w:r>
    </w:p>
  </w:footnote>
  <w:footnote w:type="continuationSeparator" w:id="0">
    <w:p w:rsidR="00711839" w:rsidRDefault="0071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1C2" w:rsidRDefault="00862958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テキスト ボックス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B51C2" w:rsidRDefault="00862958">
                          <w:pPr>
                            <w:pStyle w:val="af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D6BB4" w:rsidRPr="006D6BB4">
                            <w:rPr>
                              <w:lang w:val="ja-JP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" filled="f" stroked="f" strokeweight=".5pt">
              <v:textbox style="mso-fit-shape-to-text:t" inset="0,0,0,0">
                <w:txbxContent>
                  <w:p w:rsidR="009B51C2" w:rsidRDefault="00862958">
                    <w:pPr>
                      <w:pStyle w:val="af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D6BB4" w:rsidRPr="006D6BB4">
                      <w:rPr>
                        <w:lang w:val="ja-JP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C3"/>
    <w:rsid w:val="002650B5"/>
    <w:rsid w:val="00277583"/>
    <w:rsid w:val="00296C2A"/>
    <w:rsid w:val="002D2D0C"/>
    <w:rsid w:val="00364249"/>
    <w:rsid w:val="005878C3"/>
    <w:rsid w:val="006803E1"/>
    <w:rsid w:val="00686E07"/>
    <w:rsid w:val="006D6BB4"/>
    <w:rsid w:val="00711839"/>
    <w:rsid w:val="00771187"/>
    <w:rsid w:val="007E7754"/>
    <w:rsid w:val="00862958"/>
    <w:rsid w:val="009B31D0"/>
    <w:rsid w:val="009B51C2"/>
    <w:rsid w:val="00C43EBA"/>
    <w:rsid w:val="00C5364D"/>
    <w:rsid w:val="00D50FF5"/>
    <w:rsid w:val="00D8299F"/>
    <w:rsid w:val="00E209E1"/>
    <w:rsid w:val="00E9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2F83A8-5EAA-4203-8381-509C6A83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9B31D0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auto"/>
      <w:sz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9B31D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タイトル"/>
    <w:basedOn w:val="a0"/>
    <w:next w:val="a0"/>
    <w:link w:val="a5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a5">
    <w:name w:val="タイトルの文字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a6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サブタイトル"/>
    <w:basedOn w:val="a0"/>
    <w:next w:val="a0"/>
    <w:link w:val="a8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a8">
    <w:name w:val="サブタイトル文字"/>
    <w:basedOn w:val="a1"/>
    <w:link w:val="a7"/>
    <w:uiPriority w:val="11"/>
    <w:rPr>
      <w:b/>
      <w:bCs/>
      <w:color w:val="5B9BD5" w:themeColor="accent1"/>
      <w:sz w:val="24"/>
    </w:rPr>
  </w:style>
  <w:style w:type="character" w:customStyle="1" w:styleId="10">
    <w:name w:val="見出し 1 (文字)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9">
    <w:name w:val="ヒントの表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a">
    <w:name w:val="ヒントのテキスト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ab">
    <w:name w:val="Placeholder Text"/>
    <w:basedOn w:val="a1"/>
    <w:uiPriority w:val="99"/>
    <w:semiHidden/>
    <w:rPr>
      <w:color w:val="808080"/>
    </w:rPr>
  </w:style>
  <w:style w:type="paragraph" w:customStyle="1" w:styleId="ac">
    <w:name w:val="間隔なし"/>
    <w:uiPriority w:val="36"/>
    <w:qFormat/>
    <w:pPr>
      <w:spacing w:after="0" w:line="240" w:lineRule="auto"/>
    </w:pPr>
  </w:style>
  <w:style w:type="character" w:customStyle="1" w:styleId="20">
    <w:name w:val="見出し 2 (文字)"/>
    <w:basedOn w:val="a1"/>
    <w:link w:val="2"/>
    <w:uiPriority w:val="9"/>
    <w:rsid w:val="009B31D0"/>
    <w:rPr>
      <w:b/>
      <w:bCs/>
      <w:color w:val="auto"/>
      <w:sz w:val="24"/>
    </w:rPr>
  </w:style>
  <w:style w:type="paragraph" w:customStyle="1" w:styleId="a">
    <w:name w:val="箇条書きリスト"/>
    <w:basedOn w:val="a0"/>
    <w:uiPriority w:val="1"/>
    <w:unhideWhenUsed/>
    <w:qFormat/>
    <w:pPr>
      <w:numPr>
        <w:numId w:val="2"/>
      </w:numPr>
      <w:spacing w:after="60"/>
    </w:pPr>
  </w:style>
  <w:style w:type="paragraph" w:styleId="ad">
    <w:name w:val="header"/>
    <w:basedOn w:val="a0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ヘッダー (文字)"/>
    <w:basedOn w:val="a1"/>
    <w:link w:val="ad"/>
    <w:uiPriority w:val="99"/>
  </w:style>
  <w:style w:type="paragraph" w:styleId="af">
    <w:name w:val="footer"/>
    <w:basedOn w:val="a0"/>
    <w:link w:val="af0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af0">
    <w:name w:val="フッター (文字)"/>
    <w:basedOn w:val="a1"/>
    <w:link w:val="af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罫線の表 4 アクセント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f1">
    <w:name w:val="罫線の表  (淡)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f2">
    <w:name w:val="プロジェクト範囲の表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3">
    <w:name w:val="脚注テキスト"/>
    <w:basedOn w:val="a0"/>
    <w:link w:val="af4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4">
    <w:name w:val="脚注テキストの文字"/>
    <w:basedOn w:val="a1"/>
    <w:link w:val="af3"/>
    <w:uiPriority w:val="12"/>
    <w:rPr>
      <w:i/>
      <w:iCs/>
      <w:sz w:val="14"/>
    </w:rPr>
  </w:style>
  <w:style w:type="character" w:customStyle="1" w:styleId="30">
    <w:name w:val="見出し 3 (文字)"/>
    <w:basedOn w:val="a1"/>
    <w:link w:val="3"/>
    <w:uiPriority w:val="9"/>
    <w:rsid w:val="009B31D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c15_000\AppData\Roaming\Microsoft\Templates\&#12503;&#12525;&#12472;&#12455;&#12463;&#12488;&#12398;&#12473;&#12467;&#12540;&#12503;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33103-13DA-490D-BD91-A562F0C5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プロジェクトのスコープ.dotx</Template>
  <TotalTime>10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概要</vt:lpstr>
      <vt:lpstr>    プロジェクトの背景および説明</vt:lpstr>
      <vt:lpstr>    プロジェクトの範囲</vt:lpstr>
      <vt:lpstr>    高レベルな要件</vt:lpstr>
      <vt:lpstr>    成果物</vt:lpstr>
      <vt:lpstr>    関係当事者</vt:lpstr>
      <vt:lpstr>    関係するビジネス プロセスまたはシステム</vt:lpstr>
      <vt:lpstr>    範囲からの特定の除外</vt:lpstr>
      <vt:lpstr>    導入プラン</vt:lpstr>
      <vt:lpstr>    大まかなタイムライン/スケジュール</vt:lpstr>
      <vt:lpstr>続行する承認および権限</vt:lpstr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Tadashi Hiramatsu</dc:creator>
  <cp:keywords/>
  <cp:lastModifiedBy>_ NEKOMATA</cp:lastModifiedBy>
  <cp:revision>10</cp:revision>
  <dcterms:created xsi:type="dcterms:W3CDTF">2017-02-27T07:43:00Z</dcterms:created>
  <dcterms:modified xsi:type="dcterms:W3CDTF">2017-02-27T07:56:00Z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