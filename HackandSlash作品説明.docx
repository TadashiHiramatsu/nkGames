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801" w:rsidRPr="003A4801" w:rsidRDefault="009454E4" w:rsidP="003A4801">
      <w:pPr>
        <w:pStyle w:val="a4"/>
      </w:pPr>
      <w:r>
        <w:rPr>
          <w:rFonts w:hint="eastAsia"/>
        </w:rPr>
        <w:t>４</w:t>
      </w:r>
      <w:r w:rsidR="009B31D0">
        <w:rPr>
          <w:rFonts w:hint="eastAsia"/>
        </w:rPr>
        <w:t>作目</w:t>
      </w:r>
    </w:p>
    <w:p w:rsidR="009B31D0" w:rsidRDefault="003A4801" w:rsidP="009B31D0">
      <w:pPr>
        <w:pStyle w:val="a4"/>
      </w:pPr>
      <w:r w:rsidRPr="003A4801">
        <w:t>Hack</w:t>
      </w:r>
      <w:r w:rsidR="00B04DA5">
        <w:rPr>
          <w:rFonts w:hint="eastAsia"/>
        </w:rPr>
        <w:t xml:space="preserve"> </w:t>
      </w:r>
      <w:r w:rsidRPr="003A4801">
        <w:t>and</w:t>
      </w:r>
      <w:r w:rsidR="00B04DA5">
        <w:rPr>
          <w:rFonts w:hint="eastAsia"/>
        </w:rPr>
        <w:t xml:space="preserve"> </w:t>
      </w:r>
      <w:r w:rsidRPr="003A4801">
        <w:t>Slash</w:t>
      </w:r>
    </w:p>
    <w:p w:rsidR="009B31D0" w:rsidRDefault="009B31D0" w:rsidP="009B31D0">
      <w:pPr>
        <w:pStyle w:val="2"/>
      </w:pPr>
      <w:r>
        <w:rPr>
          <w:rFonts w:hint="eastAsia"/>
        </w:rPr>
        <w:t>作品概要</w:t>
      </w:r>
    </w:p>
    <w:p w:rsidR="009B31D0" w:rsidRDefault="009634B9" w:rsidP="00D8299F">
      <w:pPr>
        <w:pStyle w:val="a"/>
      </w:pPr>
      <w:r>
        <w:rPr>
          <w:rFonts w:hint="eastAsia"/>
        </w:rPr>
        <w:t>ハック</w:t>
      </w:r>
      <w:r>
        <w:rPr>
          <w:rFonts w:hint="eastAsia"/>
        </w:rPr>
        <w:t>and</w:t>
      </w:r>
      <w:r>
        <w:rPr>
          <w:rFonts w:hint="eastAsia"/>
        </w:rPr>
        <w:t>スラッシュゲーム。</w:t>
      </w:r>
    </w:p>
    <w:p w:rsidR="009634B9" w:rsidRDefault="009634B9" w:rsidP="009634B9">
      <w:pPr>
        <w:pStyle w:val="a"/>
      </w:pPr>
      <w:r>
        <w:rPr>
          <w:rFonts w:hint="eastAsia"/>
        </w:rPr>
        <w:t>敵を倒してアイテムを拾って装備して強大なボスを倒す。</w:t>
      </w:r>
    </w:p>
    <w:p w:rsidR="00EE7806" w:rsidRDefault="00EE7806" w:rsidP="009634B9">
      <w:pPr>
        <w:pStyle w:val="a"/>
      </w:pPr>
      <w:r>
        <w:rPr>
          <w:rFonts w:hint="eastAsia"/>
        </w:rPr>
        <w:t>現在アイテムは一種類が確定でドロップ。</w:t>
      </w:r>
    </w:p>
    <w:p w:rsidR="007F03F9" w:rsidRDefault="007F03F9" w:rsidP="007F03F9">
      <w:pPr>
        <w:pStyle w:val="2"/>
      </w:pPr>
      <w:r>
        <w:rPr>
          <w:rFonts w:hint="eastAsia"/>
        </w:rPr>
        <w:t>操作方法</w:t>
      </w:r>
    </w:p>
    <w:p w:rsidR="007F03F9" w:rsidRDefault="007F03F9" w:rsidP="007F03F9">
      <w:pPr>
        <w:pStyle w:val="a"/>
      </w:pPr>
      <w:r>
        <w:rPr>
          <w:rFonts w:hint="eastAsia"/>
        </w:rPr>
        <w:t>X</w:t>
      </w:r>
      <w:r>
        <w:t>b</w:t>
      </w:r>
      <w:r>
        <w:rPr>
          <w:rFonts w:hint="eastAsia"/>
        </w:rPr>
        <w:t>ox3</w:t>
      </w:r>
      <w:r>
        <w:t>60</w:t>
      </w:r>
      <w:r>
        <w:rPr>
          <w:rFonts w:hint="eastAsia"/>
        </w:rPr>
        <w:t>コントローラ対応</w:t>
      </w:r>
    </w:p>
    <w:p w:rsidR="00202565" w:rsidRDefault="00202565" w:rsidP="007F03F9">
      <w:pPr>
        <w:pStyle w:val="a"/>
      </w:pPr>
      <w:r>
        <w:rPr>
          <w:rFonts w:hint="eastAsia"/>
        </w:rPr>
        <w:t>タイトル中操作</w:t>
      </w:r>
    </w:p>
    <w:p w:rsidR="00202565" w:rsidRDefault="00202565" w:rsidP="0020256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ボタンでゲームに遷移</w:t>
      </w:r>
    </w:p>
    <w:p w:rsidR="007F03F9" w:rsidRDefault="007F03F9" w:rsidP="007F03F9">
      <w:pPr>
        <w:pStyle w:val="a"/>
      </w:pPr>
      <w:r>
        <w:rPr>
          <w:rFonts w:hint="eastAsia"/>
        </w:rPr>
        <w:t>ゲーム中操作</w:t>
      </w:r>
    </w:p>
    <w:p w:rsidR="007F03F9" w:rsidRDefault="007F03F9" w:rsidP="007F03F9">
      <w:pPr>
        <w:pStyle w:val="a"/>
        <w:numPr>
          <w:ilvl w:val="0"/>
          <w:numId w:val="0"/>
        </w:numPr>
        <w:ind w:left="144" w:firstLine="288"/>
      </w:pPr>
      <w:r>
        <w:rPr>
          <w:rFonts w:hint="eastAsia"/>
        </w:rPr>
        <w:t>左スティックで移動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右スティックでカメラ回転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ボタンで攻撃（ドロップアイテムが近くにある場合拾う）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スタートボタンで装備メニュー</w:t>
      </w:r>
      <w:r>
        <w:rPr>
          <w:rFonts w:hint="eastAsia"/>
        </w:rPr>
        <w:t>GUI</w:t>
      </w:r>
    </w:p>
    <w:p w:rsidR="007F03F9" w:rsidRDefault="007F03F9" w:rsidP="007F03F9">
      <w:pPr>
        <w:pStyle w:val="a"/>
      </w:pPr>
      <w:r>
        <w:rPr>
          <w:rFonts w:hint="eastAsia"/>
        </w:rPr>
        <w:t>メニュー画面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左スティックで装備品を変更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ボタンで決定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さらに左スティックでカーソル移動</w:t>
      </w:r>
    </w:p>
    <w:p w:rsidR="007F03F9" w:rsidRDefault="007F03F9" w:rsidP="007F03F9">
      <w:pPr>
        <w:pStyle w:val="a"/>
        <w:numPr>
          <w:ilvl w:val="0"/>
          <w:numId w:val="0"/>
        </w:numPr>
        <w:ind w:left="432" w:firstLineChars="100" w:firstLine="180"/>
      </w:pPr>
      <w:r>
        <w:rPr>
          <w:rFonts w:hint="eastAsia"/>
        </w:rPr>
        <w:t>A</w:t>
      </w:r>
      <w:r>
        <w:rPr>
          <w:rFonts w:hint="eastAsia"/>
        </w:rPr>
        <w:t>ボタンで装備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ボタンで戻る</w:t>
      </w:r>
    </w:p>
    <w:p w:rsidR="007F03F9" w:rsidRDefault="007F03F9" w:rsidP="007F03F9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スタートボタンでゲームに戻る</w:t>
      </w:r>
    </w:p>
    <w:p w:rsidR="00472FF5" w:rsidRDefault="00472FF5" w:rsidP="007F03F9">
      <w:pPr>
        <w:pStyle w:val="a"/>
        <w:numPr>
          <w:ilvl w:val="0"/>
          <w:numId w:val="0"/>
        </w:numPr>
        <w:ind w:left="432"/>
      </w:pPr>
    </w:p>
    <w:p w:rsidR="00472FF5" w:rsidRDefault="00472FF5" w:rsidP="00472FF5">
      <w:pPr>
        <w:pStyle w:val="a"/>
      </w:pPr>
      <w:r>
        <w:rPr>
          <w:rFonts w:hint="eastAsia"/>
        </w:rPr>
        <w:t>またキーボードの場合は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左スティックが</w:t>
      </w:r>
      <w:r>
        <w:rPr>
          <w:rFonts w:hint="eastAsia"/>
        </w:rPr>
        <w:t>WASD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右スティックが上下左右</w:t>
      </w:r>
    </w:p>
    <w:p w:rsid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A</w:t>
      </w:r>
      <w:r>
        <w:rPr>
          <w:rFonts w:hint="eastAsia"/>
        </w:rPr>
        <w:t>ボタンが</w:t>
      </w:r>
      <w:r>
        <w:rPr>
          <w:rFonts w:hint="eastAsia"/>
        </w:rPr>
        <w:t>J</w:t>
      </w:r>
    </w:p>
    <w:p w:rsidR="00472FF5" w:rsidRPr="00472FF5" w:rsidRDefault="00472FF5" w:rsidP="00472FF5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B</w:t>
      </w:r>
      <w:r>
        <w:rPr>
          <w:rFonts w:hint="eastAsia"/>
        </w:rPr>
        <w:t>ボタンが</w:t>
      </w:r>
      <w:r>
        <w:rPr>
          <w:rFonts w:hint="eastAsia"/>
        </w:rPr>
        <w:t>K</w:t>
      </w:r>
    </w:p>
    <w:p w:rsidR="009B31D0" w:rsidRDefault="009B31D0" w:rsidP="009B31D0">
      <w:pPr>
        <w:pStyle w:val="2"/>
      </w:pPr>
      <w:r>
        <w:rPr>
          <w:rFonts w:hint="eastAsia"/>
        </w:rPr>
        <w:t>開発期間</w:t>
      </w:r>
    </w:p>
    <w:p w:rsidR="009B31D0" w:rsidRDefault="00E71FC7" w:rsidP="00D8299F">
      <w:pPr>
        <w:pStyle w:val="a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月から</w:t>
      </w:r>
    </w:p>
    <w:p w:rsidR="009B31D0" w:rsidRDefault="009B31D0" w:rsidP="009B31D0">
      <w:pPr>
        <w:pStyle w:val="2"/>
      </w:pPr>
      <w:r>
        <w:rPr>
          <w:rFonts w:hint="eastAsia"/>
        </w:rPr>
        <w:t>開発ツール</w:t>
      </w:r>
    </w:p>
    <w:p w:rsidR="00E71FC7" w:rsidRDefault="00E71FC7" w:rsidP="00E71FC7">
      <w:pPr>
        <w:pStyle w:val="a"/>
      </w:pPr>
      <w:r>
        <w:rPr>
          <w:rFonts w:hint="eastAsia"/>
        </w:rPr>
        <w:t>VisualStudio2015</w:t>
      </w:r>
    </w:p>
    <w:p w:rsidR="00E71FC7" w:rsidRDefault="00E71FC7" w:rsidP="00E71FC7">
      <w:pPr>
        <w:pStyle w:val="a"/>
      </w:pPr>
      <w:r>
        <w:rPr>
          <w:rFonts w:hint="eastAsia"/>
        </w:rPr>
        <w:t>DirectX9</w:t>
      </w:r>
    </w:p>
    <w:p w:rsidR="009B31D0" w:rsidRDefault="00E71FC7" w:rsidP="00E71FC7">
      <w:pPr>
        <w:pStyle w:val="a"/>
      </w:pPr>
      <w:r>
        <w:rPr>
          <w:rFonts w:hint="eastAsia"/>
        </w:rPr>
        <w:lastRenderedPageBreak/>
        <w:t>Git</w:t>
      </w:r>
    </w:p>
    <w:p w:rsidR="009B31D0" w:rsidRDefault="009B31D0" w:rsidP="009B31D0">
      <w:pPr>
        <w:pStyle w:val="2"/>
      </w:pPr>
      <w:r w:rsidRPr="001F55DA">
        <w:rPr>
          <w:rFonts w:hint="eastAsia"/>
        </w:rPr>
        <w:t>開発人数、役割</w:t>
      </w:r>
    </w:p>
    <w:p w:rsidR="009B31D0" w:rsidRDefault="00AF2856" w:rsidP="00D8299F">
      <w:pPr>
        <w:pStyle w:val="a"/>
      </w:pPr>
      <w:r>
        <w:rPr>
          <w:rFonts w:hint="eastAsia"/>
        </w:rPr>
        <w:t>開発人数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AF2856" w:rsidRPr="009B31D0" w:rsidRDefault="00AF2856" w:rsidP="00D8299F">
      <w:pPr>
        <w:pStyle w:val="a"/>
      </w:pPr>
      <w:r>
        <w:rPr>
          <w:rFonts w:hint="eastAsia"/>
        </w:rPr>
        <w:t>全部。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>
        <w:rPr>
          <w:rFonts w:ascii="Meiryo UI" w:eastAsia="Meiryo UI" w:hAnsi="Meiryo UI" w:cs="Meiryo UI" w:hint="eastAsia"/>
          <w:lang w:val="ja-JP"/>
        </w:rPr>
        <w:t>今作で</w:t>
      </w:r>
      <w:r w:rsidRPr="001F55DA">
        <w:rPr>
          <w:rFonts w:ascii="Meiryo UI" w:eastAsia="Meiryo UI" w:hAnsi="Meiryo UI" w:cs="Meiryo UI" w:hint="eastAsia"/>
          <w:lang w:val="ja-JP"/>
        </w:rPr>
        <w:t>チャレンジ</w:t>
      </w:r>
      <w:r>
        <w:rPr>
          <w:rFonts w:ascii="Meiryo UI" w:eastAsia="Meiryo UI" w:hAnsi="Meiryo UI" w:cs="Meiryo UI" w:hint="eastAsia"/>
          <w:lang w:val="ja-JP"/>
        </w:rPr>
        <w:t>した点</w:t>
      </w:r>
    </w:p>
    <w:p w:rsidR="00051E3A" w:rsidRPr="00051E3A" w:rsidRDefault="00051E3A" w:rsidP="00051E3A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ではゲーム部分を触っていなかったので</w:t>
      </w:r>
      <w:r w:rsidR="00146DC0">
        <w:rPr>
          <w:rFonts w:hint="eastAsia"/>
          <w:lang w:val="ja-JP"/>
        </w:rPr>
        <w:t>ゲーム部分を積極的に頑張っている。</w:t>
      </w:r>
    </w:p>
    <w:p w:rsidR="009B31D0" w:rsidRDefault="00051E3A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が前作ではなかったので</w:t>
      </w:r>
      <w:r>
        <w:rPr>
          <w:rFonts w:hint="eastAsia"/>
          <w:lang w:val="ja-JP"/>
        </w:rPr>
        <w:t>UI</w:t>
      </w:r>
      <w:r>
        <w:rPr>
          <w:rFonts w:hint="eastAsia"/>
          <w:lang w:val="ja-JP"/>
        </w:rPr>
        <w:t>を使うゲームを作ってみたかった。</w:t>
      </w:r>
    </w:p>
    <w:p w:rsidR="00051E3A" w:rsidRDefault="00051E3A" w:rsidP="00051E3A">
      <w:pPr>
        <w:pStyle w:val="a"/>
        <w:rPr>
          <w:lang w:val="ja-JP"/>
        </w:rPr>
      </w:pPr>
      <w:r>
        <w:rPr>
          <w:rFonts w:hint="eastAsia"/>
          <w:lang w:val="ja-JP"/>
        </w:rPr>
        <w:t>衝突判定に</w:t>
      </w:r>
      <w:r w:rsidRPr="00051E3A">
        <w:rPr>
          <w:lang w:val="ja-JP"/>
        </w:rPr>
        <w:t>bulletPhysics</w:t>
      </w:r>
      <w:r>
        <w:rPr>
          <w:rFonts w:hint="eastAsia"/>
          <w:lang w:val="ja-JP"/>
        </w:rPr>
        <w:t>を使用している。</w:t>
      </w:r>
    </w:p>
    <w:p w:rsidR="009B31D0" w:rsidRDefault="00051E3A" w:rsidP="00DD50DF">
      <w:pPr>
        <w:pStyle w:val="a"/>
        <w:rPr>
          <w:lang w:val="ja-JP"/>
        </w:rPr>
      </w:pPr>
      <w:r w:rsidRPr="00051E3A">
        <w:rPr>
          <w:lang w:val="ja-JP"/>
        </w:rPr>
        <w:t>FlyFlyFlying</w:t>
      </w:r>
      <w:r>
        <w:rPr>
          <w:rFonts w:hint="eastAsia"/>
          <w:lang w:val="ja-JP"/>
        </w:rPr>
        <w:t>にもあったブルームの機能を川瀬式にして光の漏れをよりきれいにした。</w:t>
      </w:r>
    </w:p>
    <w:p w:rsidR="00E81836" w:rsidRDefault="00E81836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アンチエイリアスで</w:t>
      </w:r>
      <w:r>
        <w:rPr>
          <w:rFonts w:hint="eastAsia"/>
          <w:lang w:val="ja-JP"/>
        </w:rPr>
        <w:t>FXAA</w:t>
      </w:r>
      <w:r>
        <w:rPr>
          <w:rFonts w:hint="eastAsia"/>
          <w:lang w:val="ja-JP"/>
        </w:rPr>
        <w:t>を実装。</w:t>
      </w:r>
    </w:p>
    <w:p w:rsidR="00177F6F" w:rsidRDefault="00177F6F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ファイルを読み込みアイテムデータ、敵出現場所、マップ配置をしています。</w:t>
      </w:r>
    </w:p>
    <w:p w:rsidR="00A76BDD" w:rsidRDefault="00A76BDD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DirectSound</w:t>
      </w:r>
      <w:r>
        <w:rPr>
          <w:rFonts w:hint="eastAsia"/>
          <w:lang w:val="ja-JP"/>
        </w:rPr>
        <w:t>を実装済みだが使っていない。</w:t>
      </w:r>
    </w:p>
    <w:p w:rsidR="00BE27F9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X</w:t>
      </w:r>
      <w:r>
        <w:rPr>
          <w:lang w:val="ja-JP"/>
        </w:rPr>
        <w:t>f</w:t>
      </w:r>
      <w:r>
        <w:rPr>
          <w:rFonts w:hint="eastAsia"/>
          <w:lang w:val="ja-JP"/>
        </w:rPr>
        <w:t>ile</w:t>
      </w:r>
      <w:r>
        <w:rPr>
          <w:rFonts w:hint="eastAsia"/>
          <w:lang w:val="ja-JP"/>
        </w:rPr>
        <w:t>から読み取ったモデルデータをリソース管理することでメモリ使用量を削減。</w:t>
      </w:r>
    </w:p>
    <w:p w:rsidR="00BE27F9" w:rsidRPr="00E81836" w:rsidRDefault="00BE27F9" w:rsidP="00E81836">
      <w:pPr>
        <w:pStyle w:val="a"/>
        <w:rPr>
          <w:lang w:val="ja-JP"/>
        </w:rPr>
      </w:pPr>
      <w:r>
        <w:rPr>
          <w:rFonts w:hint="eastAsia"/>
          <w:lang w:val="ja-JP"/>
        </w:rPr>
        <w:t>インスタンシング描画によりモデルを大量に配置してもある程度</w:t>
      </w:r>
      <w:r w:rsidR="0012151D">
        <w:rPr>
          <w:rFonts w:hint="eastAsia"/>
          <w:lang w:val="ja-JP"/>
        </w:rPr>
        <w:t>高速で描画</w:t>
      </w:r>
      <w:bookmarkStart w:id="0" w:name="_GoBack"/>
      <w:bookmarkEnd w:id="0"/>
      <w:r>
        <w:rPr>
          <w:rFonts w:hint="eastAsia"/>
          <w:lang w:val="ja-JP"/>
        </w:rPr>
        <w:t>。</w:t>
      </w:r>
    </w:p>
    <w:p w:rsidR="00DD50DF" w:rsidRDefault="00DD50DF" w:rsidP="00DD50DF">
      <w:pPr>
        <w:pStyle w:val="2"/>
        <w:rPr>
          <w:lang w:val="ja-JP"/>
        </w:rPr>
      </w:pPr>
      <w:r>
        <w:rPr>
          <w:rFonts w:hint="eastAsia"/>
          <w:lang w:val="ja-JP"/>
        </w:rPr>
        <w:t>これから実装したいもの</w:t>
      </w:r>
    </w:p>
    <w:p w:rsid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ナビメッシュ</w:t>
      </w:r>
    </w:p>
    <w:p w:rsidR="00DD50DF" w:rsidRPr="00DD50DF" w:rsidRDefault="00DD50DF" w:rsidP="00DD50DF">
      <w:pPr>
        <w:pStyle w:val="a"/>
        <w:rPr>
          <w:lang w:val="ja-JP"/>
        </w:rPr>
      </w:pPr>
      <w:r>
        <w:rPr>
          <w:rFonts w:hint="eastAsia"/>
          <w:lang w:val="ja-JP"/>
        </w:rPr>
        <w:t>大気錯乱</w:t>
      </w:r>
    </w:p>
    <w:sectPr w:rsidR="00DD50DF" w:rsidRPr="00DD50DF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2D7" w:rsidRDefault="003962D7">
      <w:pPr>
        <w:spacing w:after="0" w:line="240" w:lineRule="auto"/>
      </w:pPr>
      <w:r>
        <w:separator/>
      </w:r>
    </w:p>
  </w:endnote>
  <w:endnote w:type="continuationSeparator" w:id="0">
    <w:p w:rsidR="003962D7" w:rsidRDefault="0039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2D7" w:rsidRDefault="003962D7">
      <w:pPr>
        <w:spacing w:after="0" w:line="240" w:lineRule="auto"/>
      </w:pPr>
      <w:r>
        <w:separator/>
      </w:r>
    </w:p>
  </w:footnote>
  <w:footnote w:type="continuationSeparator" w:id="0">
    <w:p w:rsidR="003962D7" w:rsidRDefault="0039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C2" w:rsidRDefault="0086295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テキスト ボックス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51C2" w:rsidRDefault="00862958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2151D" w:rsidRPr="0012151D">
                            <w:rPr>
                              <w:lang w:val="ja-JP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" filled="f" stroked="f" strokeweight=".5pt">
              <v:textbox style="mso-fit-shape-to-text:t" inset="0,0,0,0">
                <w:txbxContent>
                  <w:p w:rsidR="009B51C2" w:rsidRDefault="00862958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2151D" w:rsidRPr="0012151D">
                      <w:rPr>
                        <w:lang w:val="ja-JP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3"/>
    <w:rsid w:val="00051E3A"/>
    <w:rsid w:val="0012151D"/>
    <w:rsid w:val="00146DC0"/>
    <w:rsid w:val="00177F6F"/>
    <w:rsid w:val="00193366"/>
    <w:rsid w:val="00202565"/>
    <w:rsid w:val="002D2D0C"/>
    <w:rsid w:val="00364249"/>
    <w:rsid w:val="003962D7"/>
    <w:rsid w:val="003A4801"/>
    <w:rsid w:val="00472FF5"/>
    <w:rsid w:val="00540453"/>
    <w:rsid w:val="00574663"/>
    <w:rsid w:val="005878C3"/>
    <w:rsid w:val="00604937"/>
    <w:rsid w:val="00686E07"/>
    <w:rsid w:val="00771187"/>
    <w:rsid w:val="007E7754"/>
    <w:rsid w:val="007F03F9"/>
    <w:rsid w:val="00862958"/>
    <w:rsid w:val="009040BB"/>
    <w:rsid w:val="009454E4"/>
    <w:rsid w:val="009634B9"/>
    <w:rsid w:val="009B31D0"/>
    <w:rsid w:val="009B51C2"/>
    <w:rsid w:val="009D46D4"/>
    <w:rsid w:val="00A76BDD"/>
    <w:rsid w:val="00AF2856"/>
    <w:rsid w:val="00B04DA5"/>
    <w:rsid w:val="00BE27F9"/>
    <w:rsid w:val="00C43EBA"/>
    <w:rsid w:val="00C5364D"/>
    <w:rsid w:val="00D50FF5"/>
    <w:rsid w:val="00D8299F"/>
    <w:rsid w:val="00D859F3"/>
    <w:rsid w:val="00DD50DF"/>
    <w:rsid w:val="00E209E1"/>
    <w:rsid w:val="00E71FC7"/>
    <w:rsid w:val="00E81836"/>
    <w:rsid w:val="00E94A14"/>
    <w:rsid w:val="00EE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2F83A8-5EAA-4203-8381-509C6A8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B31D0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auto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9B31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タイトルの文字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サブタイトル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サブタイトル文字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見出し 1 (文字)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ヒントの表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ヒントのテキスト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間隔なし"/>
    <w:uiPriority w:val="36"/>
    <w:qFormat/>
    <w:pPr>
      <w:spacing w:after="0" w:line="240" w:lineRule="auto"/>
    </w:pPr>
  </w:style>
  <w:style w:type="character" w:customStyle="1" w:styleId="20">
    <w:name w:val="見出し 2 (文字)"/>
    <w:basedOn w:val="a1"/>
    <w:link w:val="2"/>
    <w:uiPriority w:val="9"/>
    <w:rsid w:val="009B31D0"/>
    <w:rPr>
      <w:b/>
      <w:bCs/>
      <w:color w:val="auto"/>
      <w:sz w:val="24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ヘッダー (文字)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フッター (文字)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罫線の表 4 アクセント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罫線の表  (淡)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プロジェクト範囲の表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脚注テキスト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脚注テキストの文字"/>
    <w:basedOn w:val="a1"/>
    <w:link w:val="af3"/>
    <w:uiPriority w:val="12"/>
    <w:rPr>
      <w:i/>
      <w:iCs/>
      <w:sz w:val="14"/>
    </w:rPr>
  </w:style>
  <w:style w:type="character" w:customStyle="1" w:styleId="30">
    <w:name w:val="見出し 3 (文字)"/>
    <w:basedOn w:val="a1"/>
    <w:link w:val="3"/>
    <w:uiPriority w:val="9"/>
    <w:rsid w:val="009B31D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c15_000\AppData\Roaming\Microsoft\Templates\&#12503;&#12525;&#12472;&#12455;&#12463;&#12488;&#12398;&#12473;&#12467;&#12540;&#1250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26124-051A-49A5-A99C-27099B9A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プロジェクトのスコープ.dotx</Template>
  <TotalTime>24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概要</vt:lpstr>
      <vt:lpstr>    プロジェクトの背景および説明</vt:lpstr>
      <vt:lpstr>    プロジェクトの範囲</vt:lpstr>
      <vt:lpstr>    高レベルな要件</vt:lpstr>
      <vt:lpstr>    成果物</vt:lpstr>
      <vt:lpstr>    関係当事者</vt:lpstr>
      <vt:lpstr>    関係するビジネス プロセスまたはシステム</vt:lpstr>
      <vt:lpstr>    範囲からの特定の除外</vt:lpstr>
      <vt:lpstr>    導入プラン</vt:lpstr>
      <vt:lpstr>    大まかなタイムライン/スケジュール</vt:lpstr>
      <vt:lpstr>続行する承認および権限</vt:lpstr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Tadashi Hiramatsu</dc:creator>
  <cp:keywords/>
  <cp:lastModifiedBy>_ NEKOMATA</cp:lastModifiedBy>
  <cp:revision>25</cp:revision>
  <dcterms:created xsi:type="dcterms:W3CDTF">2017-02-27T07:43:00Z</dcterms:created>
  <dcterms:modified xsi:type="dcterms:W3CDTF">2017-02-27T13:42:00Z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