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6B3" w:rsidRDefault="00692539" w:rsidP="009B31D0">
      <w:pPr>
        <w:pStyle w:val="a4"/>
      </w:pPr>
      <w:r>
        <w:rPr>
          <w:rFonts w:hint="eastAsia"/>
        </w:rPr>
        <w:t>３</w:t>
      </w:r>
      <w:r w:rsidR="009B31D0">
        <w:rPr>
          <w:rFonts w:hint="eastAsia"/>
        </w:rPr>
        <w:t>作目</w:t>
      </w:r>
    </w:p>
    <w:p w:rsidR="009B31D0" w:rsidRDefault="002316B3" w:rsidP="009B31D0">
      <w:pPr>
        <w:pStyle w:val="a4"/>
        <w:rPr>
          <w:rFonts w:hint="eastAsia"/>
        </w:rPr>
      </w:pPr>
      <w:r w:rsidRPr="002316B3">
        <w:t>nkARMORED_CORE</w:t>
      </w:r>
    </w:p>
    <w:p w:rsidR="009B31D0" w:rsidRDefault="009B31D0" w:rsidP="009B31D0">
      <w:pPr>
        <w:pStyle w:val="2"/>
      </w:pPr>
      <w:r>
        <w:rPr>
          <w:rFonts w:hint="eastAsia"/>
        </w:rPr>
        <w:t>作品概要</w:t>
      </w:r>
    </w:p>
    <w:p w:rsidR="009B31D0" w:rsidRDefault="00DB2CAC" w:rsidP="00D8299F">
      <w:pPr>
        <w:pStyle w:val="a"/>
      </w:pPr>
      <w:r>
        <w:rPr>
          <w:rFonts w:hint="eastAsia"/>
        </w:rPr>
        <w:t>アーマードコアを模した作品。</w:t>
      </w:r>
    </w:p>
    <w:p w:rsidR="005543DB" w:rsidRDefault="005543DB" w:rsidP="00D8299F">
      <w:pPr>
        <w:pStyle w:val="a"/>
      </w:pPr>
      <w:r>
        <w:rPr>
          <w:rFonts w:hint="eastAsia"/>
        </w:rPr>
        <w:t>フィールド内を動き回れるだけ。</w:t>
      </w:r>
    </w:p>
    <w:p w:rsidR="005543DB" w:rsidRDefault="005543DB" w:rsidP="00D8299F">
      <w:pPr>
        <w:pStyle w:val="a"/>
      </w:pPr>
      <w:r>
        <w:rPr>
          <w:rFonts w:hint="eastAsia"/>
        </w:rPr>
        <w:t>モデルが絶望的だったためあきらめた。</w:t>
      </w:r>
    </w:p>
    <w:p w:rsidR="009B31D0" w:rsidRDefault="009B31D0" w:rsidP="009B31D0">
      <w:pPr>
        <w:pStyle w:val="2"/>
      </w:pPr>
      <w:r>
        <w:rPr>
          <w:rFonts w:hint="eastAsia"/>
        </w:rPr>
        <w:t>開発期間</w:t>
      </w:r>
    </w:p>
    <w:p w:rsidR="009B31D0" w:rsidRDefault="005543DB" w:rsidP="00D8299F">
      <w:pPr>
        <w:pStyle w:val="a"/>
      </w:pPr>
      <w:r>
        <w:rPr>
          <w:rFonts w:hint="eastAsia"/>
        </w:rPr>
        <w:t>不明</w:t>
      </w:r>
    </w:p>
    <w:p w:rsidR="009B31D0" w:rsidRDefault="009B31D0" w:rsidP="009B31D0">
      <w:pPr>
        <w:pStyle w:val="2"/>
      </w:pPr>
      <w:r>
        <w:rPr>
          <w:rFonts w:hint="eastAsia"/>
        </w:rPr>
        <w:t>開発ツール</w:t>
      </w:r>
    </w:p>
    <w:p w:rsidR="005543DB" w:rsidRDefault="005543DB" w:rsidP="005543DB">
      <w:pPr>
        <w:pStyle w:val="a"/>
      </w:pPr>
      <w:r>
        <w:rPr>
          <w:rFonts w:hint="eastAsia"/>
        </w:rPr>
        <w:t>VisualStudio2015</w:t>
      </w:r>
    </w:p>
    <w:p w:rsidR="005543DB" w:rsidRDefault="005543DB" w:rsidP="005543DB">
      <w:pPr>
        <w:pStyle w:val="a"/>
      </w:pPr>
      <w:r>
        <w:rPr>
          <w:rFonts w:hint="eastAsia"/>
        </w:rPr>
        <w:t>DirectX9</w:t>
      </w:r>
    </w:p>
    <w:p w:rsidR="009B31D0" w:rsidRDefault="005543DB" w:rsidP="005543DB">
      <w:pPr>
        <w:pStyle w:val="a"/>
        <w:rPr>
          <w:rFonts w:hint="eastAsia"/>
        </w:rPr>
      </w:pPr>
      <w:r>
        <w:rPr>
          <w:rFonts w:hint="eastAsia"/>
        </w:rPr>
        <w:t>Git</w:t>
      </w:r>
    </w:p>
    <w:p w:rsidR="009B31D0" w:rsidRDefault="009B31D0" w:rsidP="009B31D0">
      <w:pPr>
        <w:pStyle w:val="2"/>
      </w:pPr>
      <w:r w:rsidRPr="001F55DA">
        <w:rPr>
          <w:rFonts w:hint="eastAsia"/>
        </w:rPr>
        <w:t>開発人数、役割</w:t>
      </w:r>
    </w:p>
    <w:p w:rsidR="009B31D0" w:rsidRDefault="007029C6" w:rsidP="00D8299F">
      <w:pPr>
        <w:pStyle w:val="a"/>
      </w:pPr>
      <w:r>
        <w:rPr>
          <w:rFonts w:hint="eastAsia"/>
        </w:rPr>
        <w:t>開発人数</w:t>
      </w:r>
      <w:r>
        <w:rPr>
          <w:rFonts w:hint="eastAsia"/>
        </w:rPr>
        <w:t>1</w:t>
      </w:r>
      <w:r>
        <w:rPr>
          <w:rFonts w:hint="eastAsia"/>
        </w:rPr>
        <w:t>人。</w:t>
      </w:r>
    </w:p>
    <w:p w:rsidR="007029C6" w:rsidRPr="009B31D0" w:rsidRDefault="007029C6" w:rsidP="007029C6">
      <w:pPr>
        <w:pStyle w:val="a"/>
        <w:rPr>
          <w:rFonts w:hint="eastAsia"/>
        </w:rPr>
      </w:pPr>
      <w:r>
        <w:rPr>
          <w:rFonts w:hint="eastAsia"/>
        </w:rPr>
        <w:t>全て。</w:t>
      </w:r>
    </w:p>
    <w:p w:rsidR="009B31D0" w:rsidRDefault="009B31D0" w:rsidP="009B31D0">
      <w:pPr>
        <w:pStyle w:val="2"/>
        <w:spacing w:before="240" w:after="0"/>
        <w:ind w:left="475" w:hangingChars="198" w:hanging="475"/>
        <w:rPr>
          <w:rFonts w:ascii="Meiryo UI" w:eastAsia="Meiryo UI" w:hAnsi="Meiryo UI" w:cs="Meiryo UI"/>
          <w:lang w:val="ja-JP"/>
        </w:rPr>
      </w:pPr>
      <w:r>
        <w:rPr>
          <w:rFonts w:ascii="Meiryo UI" w:eastAsia="Meiryo UI" w:hAnsi="Meiryo UI" w:cs="Meiryo UI" w:hint="eastAsia"/>
          <w:lang w:val="ja-JP"/>
        </w:rPr>
        <w:t>今作で</w:t>
      </w:r>
      <w:r w:rsidRPr="001F55DA">
        <w:rPr>
          <w:rFonts w:ascii="Meiryo UI" w:eastAsia="Meiryo UI" w:hAnsi="Meiryo UI" w:cs="Meiryo UI" w:hint="eastAsia"/>
          <w:lang w:val="ja-JP"/>
        </w:rPr>
        <w:t>チャレンジ</w:t>
      </w:r>
      <w:r>
        <w:rPr>
          <w:rFonts w:ascii="Meiryo UI" w:eastAsia="Meiryo UI" w:hAnsi="Meiryo UI" w:cs="Meiryo UI" w:hint="eastAsia"/>
          <w:lang w:val="ja-JP"/>
        </w:rPr>
        <w:t>した点</w:t>
      </w:r>
    </w:p>
    <w:p w:rsidR="009B31D0" w:rsidRDefault="00CB7E32" w:rsidP="00D8299F">
      <w:pPr>
        <w:pStyle w:val="a"/>
        <w:rPr>
          <w:lang w:val="ja-JP"/>
        </w:rPr>
      </w:pPr>
      <w:r>
        <w:rPr>
          <w:rFonts w:hint="eastAsia"/>
          <w:lang w:val="ja-JP"/>
        </w:rPr>
        <w:t>レイキャストでの地面判定をした。</w:t>
      </w:r>
    </w:p>
    <w:p w:rsidR="00CB7E32" w:rsidRPr="00CB7E32" w:rsidRDefault="00CB7E32" w:rsidP="00CB7E32">
      <w:pPr>
        <w:pStyle w:val="a"/>
        <w:rPr>
          <w:rFonts w:hint="eastAsia"/>
          <w:lang w:val="ja-JP"/>
        </w:rPr>
      </w:pPr>
      <w:r>
        <w:rPr>
          <w:rFonts w:hint="eastAsia"/>
          <w:lang w:val="ja-JP"/>
        </w:rPr>
        <w:t>エンジン部分をライブラリ化した、結果ほかのゲームを制作するときも同じエンジンを使用して作成できる。</w:t>
      </w:r>
    </w:p>
    <w:p w:rsidR="009B31D0" w:rsidRDefault="009B31D0" w:rsidP="009B31D0">
      <w:pPr>
        <w:pStyle w:val="2"/>
        <w:spacing w:before="240" w:after="0"/>
        <w:ind w:left="475" w:hangingChars="198" w:hanging="475"/>
        <w:rPr>
          <w:rFonts w:ascii="Meiryo UI" w:eastAsia="Meiryo UI" w:hAnsi="Meiryo UI" w:cs="Meiryo UI"/>
          <w:lang w:val="ja-JP"/>
        </w:rPr>
      </w:pPr>
      <w:r w:rsidRPr="001F55DA">
        <w:rPr>
          <w:rFonts w:ascii="Meiryo UI" w:eastAsia="Meiryo UI" w:hAnsi="Meiryo UI" w:cs="Meiryo UI" w:hint="eastAsia"/>
          <w:lang w:val="ja-JP"/>
        </w:rPr>
        <w:t>次回作で改善したい点</w:t>
      </w:r>
    </w:p>
    <w:p w:rsidR="009B31D0" w:rsidRDefault="00CB7E32" w:rsidP="00D8299F">
      <w:pPr>
        <w:pStyle w:val="a"/>
        <w:rPr>
          <w:lang w:val="ja-JP"/>
        </w:rPr>
      </w:pPr>
      <w:r>
        <w:rPr>
          <w:rFonts w:hint="eastAsia"/>
          <w:lang w:val="ja-JP"/>
        </w:rPr>
        <w:t>もっとゲームを作る。</w:t>
      </w:r>
    </w:p>
    <w:p w:rsidR="00CB7E32" w:rsidRPr="009B31D0" w:rsidRDefault="00CB7E32" w:rsidP="00D8299F">
      <w:pPr>
        <w:pStyle w:val="a"/>
        <w:rPr>
          <w:lang w:val="ja-JP"/>
        </w:rPr>
      </w:pPr>
      <w:r>
        <w:rPr>
          <w:rFonts w:hint="eastAsia"/>
          <w:lang w:val="ja-JP"/>
        </w:rPr>
        <w:t>色々なグラフィック技術を実装する</w:t>
      </w:r>
      <w:bookmarkStart w:id="0" w:name="_GoBack"/>
      <w:bookmarkEnd w:id="0"/>
      <w:r>
        <w:rPr>
          <w:rFonts w:hint="eastAsia"/>
          <w:lang w:val="ja-JP"/>
        </w:rPr>
        <w:t>。</w:t>
      </w:r>
    </w:p>
    <w:sectPr w:rsidR="00CB7E32" w:rsidRPr="009B31D0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E5B" w:rsidRDefault="00D27E5B">
      <w:pPr>
        <w:spacing w:after="0" w:line="240" w:lineRule="auto"/>
      </w:pPr>
      <w:r>
        <w:separator/>
      </w:r>
    </w:p>
  </w:endnote>
  <w:endnote w:type="continuationSeparator" w:id="0">
    <w:p w:rsidR="00D27E5B" w:rsidRDefault="00D2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E5B" w:rsidRDefault="00D27E5B">
      <w:pPr>
        <w:spacing w:after="0" w:line="240" w:lineRule="auto"/>
      </w:pPr>
      <w:r>
        <w:separator/>
      </w:r>
    </w:p>
  </w:footnote>
  <w:footnote w:type="continuationSeparator" w:id="0">
    <w:p w:rsidR="00D27E5B" w:rsidRDefault="00D27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1C2" w:rsidRDefault="00862958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テキスト ボックス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51C2" w:rsidRDefault="00862958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B7E32" w:rsidRPr="00CB7E32">
                            <w:rPr>
                              <w:lang w:val="ja-JP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" filled="f" stroked="f" strokeweight=".5pt">
              <v:textbox style="mso-fit-shape-to-text:t" inset="0,0,0,0">
                <w:txbxContent>
                  <w:p w:rsidR="009B51C2" w:rsidRDefault="00862958">
                    <w:pPr>
                      <w:pStyle w:val="af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B7E32" w:rsidRPr="00CB7E32">
                      <w:rPr>
                        <w:lang w:val="ja-JP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C3"/>
    <w:rsid w:val="002316B3"/>
    <w:rsid w:val="002D2D0C"/>
    <w:rsid w:val="00364249"/>
    <w:rsid w:val="005543DB"/>
    <w:rsid w:val="005878C3"/>
    <w:rsid w:val="00686E07"/>
    <w:rsid w:val="00692539"/>
    <w:rsid w:val="007029C6"/>
    <w:rsid w:val="00771187"/>
    <w:rsid w:val="007E7754"/>
    <w:rsid w:val="00862958"/>
    <w:rsid w:val="009B31D0"/>
    <w:rsid w:val="009B51C2"/>
    <w:rsid w:val="00C43EBA"/>
    <w:rsid w:val="00C5364D"/>
    <w:rsid w:val="00CB7E32"/>
    <w:rsid w:val="00D27E5B"/>
    <w:rsid w:val="00D50FF5"/>
    <w:rsid w:val="00D8299F"/>
    <w:rsid w:val="00DB2CAC"/>
    <w:rsid w:val="00E209E1"/>
    <w:rsid w:val="00E9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2F83A8-5EAA-4203-8381-509C6A83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9B31D0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auto"/>
      <w:sz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9B31D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タイトル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タイトルの文字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サブタイトル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サブタイトル文字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見出し 1 (文字)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ヒントの表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ヒントのテキスト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間隔なし"/>
    <w:uiPriority w:val="36"/>
    <w:qFormat/>
    <w:pPr>
      <w:spacing w:after="0" w:line="240" w:lineRule="auto"/>
    </w:pPr>
  </w:style>
  <w:style w:type="character" w:customStyle="1" w:styleId="20">
    <w:name w:val="見出し 2 (文字)"/>
    <w:basedOn w:val="a1"/>
    <w:link w:val="2"/>
    <w:uiPriority w:val="9"/>
    <w:rsid w:val="009B31D0"/>
    <w:rPr>
      <w:b/>
      <w:bCs/>
      <w:color w:val="auto"/>
      <w:sz w:val="24"/>
    </w:rPr>
  </w:style>
  <w:style w:type="paragraph" w:customStyle="1" w:styleId="a">
    <w:name w:val="箇条書きリスト"/>
    <w:basedOn w:val="a0"/>
    <w:uiPriority w:val="1"/>
    <w:unhideWhenUsed/>
    <w:qFormat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ヘッダー (文字)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フッター (文字)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罫線の表 4 アクセント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罫線の表  (淡)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プロジェクト範囲の表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脚注テキスト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脚注テキストの文字"/>
    <w:basedOn w:val="a1"/>
    <w:link w:val="af3"/>
    <w:uiPriority w:val="12"/>
    <w:rPr>
      <w:i/>
      <w:iCs/>
      <w:sz w:val="14"/>
    </w:rPr>
  </w:style>
  <w:style w:type="character" w:customStyle="1" w:styleId="30">
    <w:name w:val="見出し 3 (文字)"/>
    <w:basedOn w:val="a1"/>
    <w:link w:val="3"/>
    <w:uiPriority w:val="9"/>
    <w:rsid w:val="009B31D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c15_000\AppData\Roaming\Microsoft\Templates\&#12503;&#12525;&#12472;&#12455;&#12463;&#12488;&#12398;&#12473;&#12467;&#12540;&#12503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874BC6-7B1C-4421-8D60-74BAB986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プロジェクトのスコープ.dotx</Template>
  <TotalTime>10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概要</vt:lpstr>
      <vt:lpstr>    プロジェクトの背景および説明</vt:lpstr>
      <vt:lpstr>    プロジェクトの範囲</vt:lpstr>
      <vt:lpstr>    高レベルな要件</vt:lpstr>
      <vt:lpstr>    成果物</vt:lpstr>
      <vt:lpstr>    関係当事者</vt:lpstr>
      <vt:lpstr>    関係するビジネス プロセスまたはシステム</vt:lpstr>
      <vt:lpstr>    範囲からの特定の除外</vt:lpstr>
      <vt:lpstr>    導入プラン</vt:lpstr>
      <vt:lpstr>    大まかなタイムライン/スケジュール</vt:lpstr>
      <vt:lpstr>続行する承認および権限</vt:lpstr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Tadashi Hiramatsu</dc:creator>
  <cp:keywords/>
  <cp:lastModifiedBy>_ NEKOMATA</cp:lastModifiedBy>
  <cp:revision>11</cp:revision>
  <dcterms:created xsi:type="dcterms:W3CDTF">2017-02-27T07:43:00Z</dcterms:created>
  <dcterms:modified xsi:type="dcterms:W3CDTF">2017-02-27T08:03:00Z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